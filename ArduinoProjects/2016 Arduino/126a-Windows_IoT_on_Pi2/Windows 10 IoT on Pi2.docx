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99" w:rsidRDefault="00E22BF8">
      <w:r>
        <w:fldChar w:fldCharType="begin"/>
      </w:r>
      <w:r>
        <w:instrText xml:space="preserve"> HYPERLINK "http://ms-iot.github.io/content/en-US/GetStarted.htm" </w:instrText>
      </w:r>
      <w:r>
        <w:fldChar w:fldCharType="separate"/>
      </w:r>
      <w:r w:rsidR="00267899" w:rsidRPr="00D20ED3">
        <w:rPr>
          <w:rStyle w:val="Hyperlink"/>
        </w:rPr>
        <w:t>http://ms-iot.github.io/content/en-US/GetStarted.htm</w:t>
      </w:r>
      <w:r>
        <w:rPr>
          <w:rStyle w:val="Hyperlink"/>
        </w:rPr>
        <w:fldChar w:fldCharType="end"/>
      </w:r>
    </w:p>
    <w:p w:rsidR="00267899" w:rsidRDefault="00267899"/>
    <w:p w:rsidR="00DC0F65" w:rsidRDefault="00267899">
      <w:r>
        <w:rPr>
          <w:noProof/>
        </w:rPr>
        <w:drawing>
          <wp:inline distT="0" distB="0" distL="0" distR="0" wp14:anchorId="215DA4AA" wp14:editId="6651A39B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F9" w:rsidRDefault="00AD0FF9"/>
    <w:p w:rsidR="00AD0FF9" w:rsidRDefault="00AD0FF9">
      <w:r>
        <w:t xml:space="preserve">It confirms to overwrite the SD Card halfway through the </w:t>
      </w:r>
      <w:proofErr w:type="gramStart"/>
      <w:r>
        <w:t>progress  Why</w:t>
      </w:r>
      <w:proofErr w:type="gramEnd"/>
      <w:r>
        <w:t xml:space="preserve"> can’t it ask at the beginning?!</w:t>
      </w:r>
    </w:p>
    <w:p w:rsidR="00AD0FF9" w:rsidRDefault="00AD0FF9"/>
    <w:p w:rsidR="00AD0FF9" w:rsidRDefault="00AD0FF9">
      <w:r>
        <w:t>Even after downloading template I only got just one?!</w:t>
      </w:r>
    </w:p>
    <w:p w:rsidR="00AD0FF9" w:rsidRDefault="00AD0FF9">
      <w:r>
        <w:rPr>
          <w:noProof/>
        </w:rPr>
        <w:lastRenderedPageBreak/>
        <w:drawing>
          <wp:inline distT="0" distB="0" distL="0" distR="0" wp14:anchorId="66BC13D3" wp14:editId="5B254114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F9" w:rsidRDefault="00AD0FF9"/>
    <w:p w:rsidR="00AD0FF9" w:rsidRDefault="00AD0FF9">
      <w:r>
        <w:rPr>
          <w:noProof/>
        </w:rPr>
        <w:drawing>
          <wp:inline distT="0" distB="0" distL="0" distR="0" wp14:anchorId="0FCABA80" wp14:editId="232B6802">
            <wp:extent cx="594360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C9" w:rsidRDefault="00ED02C9"/>
    <w:p w:rsidR="00AD0FF9" w:rsidRDefault="00AD0FF9">
      <w:r>
        <w:t>When done, eject the SD card, put it in Pi and boot it up.</w:t>
      </w:r>
    </w:p>
    <w:p w:rsidR="00A91E5A" w:rsidRDefault="004122A3">
      <w:r>
        <w:t>It takes forever (about 3 minutes?) before it gets pass the windows logo and the spinning progress.</w:t>
      </w:r>
    </w:p>
    <w:p w:rsidR="00A91E5A" w:rsidRDefault="00A91E5A">
      <w:r>
        <w:lastRenderedPageBreak/>
        <w:t>You have to connect keyboard and mouse to the Pi so you can pick language and password.</w:t>
      </w:r>
    </w:p>
    <w:p w:rsidR="00A91E5A" w:rsidRDefault="00A91E5A"/>
    <w:p w:rsidR="00ED02C9" w:rsidRDefault="00ED02C9">
      <w:r>
        <w:t xml:space="preserve">It did not recognize my </w:t>
      </w:r>
      <w:proofErr w:type="spellStart"/>
      <w:r>
        <w:t>WiFi</w:t>
      </w:r>
      <w:proofErr w:type="spellEnd"/>
      <w:r>
        <w:t xml:space="preserve"> dongle </w:t>
      </w:r>
      <w:r>
        <w:sym w:font="Wingdings" w:char="F04C"/>
      </w:r>
      <w:r>
        <w:t xml:space="preserve"> Had to connect it to Ethernet jack </w:t>
      </w:r>
      <w:r>
        <w:sym w:font="Wingdings" w:char="F04C"/>
      </w:r>
    </w:p>
    <w:p w:rsidR="00ED02C9" w:rsidRDefault="00ED02C9">
      <w:r>
        <w:t>But it</w:t>
      </w:r>
      <w:r w:rsidR="00A91E5A">
        <w:t xml:space="preserve"> showed up in the </w:t>
      </w:r>
      <w:proofErr w:type="spellStart"/>
      <w:r w:rsidR="00A91E5A">
        <w:t>IoT</w:t>
      </w:r>
      <w:proofErr w:type="spellEnd"/>
      <w:r w:rsidR="00A91E5A">
        <w:t xml:space="preserve"> dashboard when I plugged in the Ethernet!</w:t>
      </w:r>
      <w:bookmarkStart w:id="0" w:name="_GoBack"/>
      <w:bookmarkEnd w:id="0"/>
    </w:p>
    <w:p w:rsidR="00ED02C9" w:rsidRDefault="00ED02C9">
      <w:r>
        <w:rPr>
          <w:noProof/>
        </w:rPr>
        <w:drawing>
          <wp:inline distT="0" distB="0" distL="0" distR="0" wp14:anchorId="67156B73" wp14:editId="59E22B76">
            <wp:extent cx="5943600" cy="1806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C9" w:rsidRDefault="00ED02C9"/>
    <w:p w:rsidR="00ED02C9" w:rsidRDefault="00ED02C9"/>
    <w:sectPr w:rsidR="00E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99"/>
    <w:rsid w:val="00267899"/>
    <w:rsid w:val="004122A3"/>
    <w:rsid w:val="00A91E5A"/>
    <w:rsid w:val="00AD0FF9"/>
    <w:rsid w:val="00DC0F65"/>
    <w:rsid w:val="00E22BF8"/>
    <w:rsid w:val="00E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3E7F"/>
  <w15:chartTrackingRefBased/>
  <w15:docId w15:val="{79C59501-EB8D-446D-AE1E-D2CF01EC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igu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Wiguna</dc:creator>
  <cp:keywords/>
  <dc:description/>
  <cp:lastModifiedBy>Hari Wiguna</cp:lastModifiedBy>
  <cp:revision>5</cp:revision>
  <dcterms:created xsi:type="dcterms:W3CDTF">2015-12-31T03:56:00Z</dcterms:created>
  <dcterms:modified xsi:type="dcterms:W3CDTF">2015-12-31T05:27:00Z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